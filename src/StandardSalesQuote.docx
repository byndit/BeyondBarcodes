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7" w:type="dxa"/>
        <w:tblInd w:w="-8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670"/>
        <w:gridCol w:w="1418"/>
        <w:gridCol w:w="3118"/>
      </w:tblGrid>
      <w:tr w:rsidR="00111AFF" w:rsidTr="001C5975" w14:paraId="6566B15E" w14:textId="77777777">
        <w:trPr>
          <w:cantSplit/>
        </w:trPr>
        <w:sdt>
          <w:sdtPr>
            <w:alias w:val="#Nav: /Header/BarcodePicture"/>
            <w:tag w:val="#Nav: Standard_Sales_Quote/1304"/>
            <w:id w:val="266194389"/>
            <w:dataBinding w:prefixMappings="xmlns:ns0='urn:microsoft-dynamics-nav/reports/Standard_Sales_Quote/1304/'" w:xpath="/ns0:NavWordReportXmlPart[1]/ns0:Header[1]/ns0:BarcodePicture[1]" w:storeItemID="{B3BFDA78-E141-47A9-9863-4B78FE595E88}"/>
            <w:picture/>
          </w:sdtPr>
          <w:sdtEndPr/>
          <w:sdtContent>
            <w:tc>
              <w:tcPr>
                <w:tcW w:w="851" w:type="dxa"/>
                <w:vMerge w:val="restart"/>
              </w:tcPr>
              <w:p w:rsidR="00111AFF" w:rsidP="001C5975" w:rsidRDefault="00C76618" w14:paraId="28677410" w14:textId="4BAD4F5B">
                <w:r>
                  <w:rPr>
                    <w:noProof/>
                  </w:rPr>
                  <w:drawing>
                    <wp:inline distT="0" distB="0" distL="0" distR="0" wp14:anchorId="07F187E1" wp14:editId="22037B96">
                      <wp:extent cx="2828925" cy="545465"/>
                      <wp:effectExtent l="0" t="1270" r="8255" b="8255"/>
                      <wp:docPr id="2" name="Bi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Bild 2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2832223" cy="546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088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alias w:val="#Nav: /Header/DocumentTitle_Lbl"/>
              <w:tag w:val="#Nav: Standard_Sales_Quote/1304"/>
              <w:id w:val="256726015"/>
              <w:placeholder>
                <w:docPart w:val="430876044A124CEC93B3F6C026449048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/>
            <w:sdtContent>
              <w:p w:rsidRPr="0023400D" w:rsidR="00111AFF" w:rsidP="0023400D" w:rsidRDefault="00111AFF" w14:paraId="50FC7796" w14:textId="036A8470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111AFF" w:rsidP="0023400D" w:rsidRDefault="00966A27" w14:paraId="00849747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Fett"/>
                </w:rPr>
                <w:alias w:val="DocumentNo"/>
                <w:id w:val="-1454010444"/>
                <w:placeholder>
                  <w:docPart w:val="8707BCB22A704634BA852713C3EA6C9F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Fett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111AFF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111AFF" w:rsidP="0023400D" w:rsidRDefault="00111AFF" w14:paraId="79AC33D7" w14:textId="77777777">
            <w:pPr>
              <w:contextualSpacing/>
            </w:pPr>
          </w:p>
        </w:tc>
        <w:tc>
          <w:tcPr>
            <w:tcW w:w="3118" w:type="dxa"/>
          </w:tcPr>
          <w:p w:rsidR="00111AFF" w:rsidP="0023400D" w:rsidRDefault="00966A27" w14:paraId="5E4DB006" w14:textId="2AADA28A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111AFF">
                  <w:rPr>
                    <w:noProof/>
                    <w:lang w:val="da-DK" w:eastAsia="da-DK"/>
                  </w:rPr>
                  <w:drawing>
                    <wp:inline distT="0" distB="0" distL="0" distR="0" wp14:anchorId="62414EF0" wp14:editId="717E743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F025E2" w:rsidTr="00AF4D6B" w14:paraId="2C6B2A93" w14:textId="77777777">
        <w:trPr>
          <w:cantSplit/>
          <w:trHeight w:val="372"/>
        </w:trPr>
        <w:tc>
          <w:tcPr>
            <w:tcW w:w="851" w:type="dxa"/>
            <w:vMerge/>
          </w:tcPr>
          <w:p w:rsidRPr="00EB2DC0" w:rsidR="00F025E2" w:rsidP="00EB2DC0" w:rsidRDefault="00F025E2" w14:paraId="547E222A" w14:textId="77777777">
            <w:pPr>
              <w:pStyle w:val="KeinLeerraum"/>
            </w:pPr>
          </w:p>
        </w:tc>
        <w:tc>
          <w:tcPr>
            <w:tcW w:w="5670" w:type="dxa"/>
          </w:tcPr>
          <w:p w:rsidRPr="00EB2DC0" w:rsidR="00F025E2" w:rsidP="00EB2DC0" w:rsidRDefault="00F025E2" w14:paraId="2FAF3F29" w14:textId="23DC4635">
            <w:pPr>
              <w:pStyle w:val="KeinLeerraum"/>
            </w:pPr>
          </w:p>
        </w:tc>
        <w:tc>
          <w:tcPr>
            <w:tcW w:w="1418" w:type="dxa"/>
            <w:vAlign w:val="bottom"/>
          </w:tcPr>
          <w:p w:rsidRPr="00537DB7" w:rsidR="00F025E2" w:rsidP="002A37A1" w:rsidRDefault="00F025E2" w14:paraId="7116E3D4" w14:textId="77777777">
            <w:pPr>
              <w:pStyle w:val="bersch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787BF966AF3545D585BA74B61B35282A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:rsidRPr="006921DE" w:rsidR="00F025E2" w:rsidP="0023400D" w:rsidRDefault="00F025E2" w14:paraId="162F375A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F025E2" w:rsidTr="00AF4D6B" w14:paraId="68AA86AA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1DD3862D" w14:textId="77777777">
            <w:pPr>
              <w:pStyle w:val="KeinLeerraum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CD5EF31A746C46AFB3828876D6A0DEBE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670" w:type="dxa"/>
              </w:tcPr>
              <w:p w:rsidRPr="00854DDE" w:rsidR="00F025E2" w:rsidP="0023400D" w:rsidRDefault="00F025E2" w14:paraId="264D09B1" w14:textId="05F186F8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74799F4B" w14:textId="77777777">
            <w:pPr>
              <w:pStyle w:val="KeinLeerraum"/>
              <w:ind w:left="87"/>
            </w:pPr>
          </w:p>
        </w:tc>
        <w:tc>
          <w:tcPr>
            <w:tcW w:w="3118" w:type="dxa"/>
            <w:vAlign w:val="center"/>
          </w:tcPr>
          <w:p w:rsidRPr="00854DDE" w:rsidR="00F025E2" w:rsidP="0023400D" w:rsidRDefault="00966A27" w14:paraId="78E0F1D6" w14:textId="77777777">
            <w:pPr>
              <w:pStyle w:val="KeinLeerraum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FAE76A2856BA42BC8DC762CA0E7B5D5E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Pr="00854DDE" w:rsidR="00F025E2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F025E2" w:rsidTr="00AF4D6B" w14:paraId="6094ECA8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67182460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90338CE44622430ABE0B41BAB05D3F27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70FD258F" w14:textId="56CF3B05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3A96DE2E" w14:textId="77777777">
            <w:pPr>
              <w:pStyle w:val="KeinLeerraum"/>
              <w:ind w:left="87"/>
            </w:pPr>
          </w:p>
        </w:tc>
        <w:tc>
          <w:tcPr>
            <w:tcW w:w="3118" w:type="dxa"/>
            <w:vAlign w:val="center"/>
          </w:tcPr>
          <w:p w:rsidRPr="00854DDE" w:rsidR="00F025E2" w:rsidP="0023400D" w:rsidRDefault="00966A27" w14:paraId="48D64EAC" w14:textId="77777777">
            <w:pPr>
              <w:pStyle w:val="KeinLeerraum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96EC7F22443A420185BABBB7DE097308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Pr="00854DDE" w:rsidR="00F025E2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F025E2" w:rsidTr="00AF4D6B" w14:paraId="4DE046EF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25346C54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C7B7C7D8C6AF41B5B1FF4D45A87ABBA0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4C47D082" w14:textId="243876DB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7A16DF25" w14:textId="77777777">
            <w:pPr>
              <w:pStyle w:val="KeinLeerraum"/>
              <w:ind w:left="87"/>
            </w:pPr>
          </w:p>
        </w:tc>
        <w:tc>
          <w:tcPr>
            <w:tcW w:w="3118" w:type="dxa"/>
            <w:vAlign w:val="center"/>
          </w:tcPr>
          <w:p w:rsidRPr="00854DDE" w:rsidR="00F025E2" w:rsidP="0023400D" w:rsidRDefault="00966A27" w14:paraId="5A7B7910" w14:textId="77777777">
            <w:pPr>
              <w:pStyle w:val="KeinLeerraum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CF13904B9CA649229640EC6D2F953267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Pr="00854DDE" w:rsidR="00F025E2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F025E2" w:rsidTr="00AF4D6B" w14:paraId="4B3BC212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33E63E62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690EFC2E5B61482FA8648809A0370749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300E1CC9" w14:textId="672C91E7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28731C52" w14:textId="77777777">
            <w:pPr>
              <w:pStyle w:val="KeinLeerraum"/>
              <w:ind w:left="87"/>
            </w:pPr>
          </w:p>
        </w:tc>
        <w:tc>
          <w:tcPr>
            <w:tcW w:w="3118" w:type="dxa"/>
            <w:vAlign w:val="center"/>
          </w:tcPr>
          <w:p w:rsidRPr="00854DDE" w:rsidR="00F025E2" w:rsidP="0023400D" w:rsidRDefault="00966A27" w14:paraId="63122C56" w14:textId="77777777">
            <w:pPr>
              <w:pStyle w:val="KeinLeerraum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9DDEEBE96C8C4EC6BD534A901A61F089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Pr="00854DDE" w:rsidR="00F025E2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F025E2" w:rsidTr="00AF4D6B" w14:paraId="5412D01F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077A19CE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988176FB8BFA42318870A8720C79CCC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4E911CC8" w14:textId="22F40BEC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300A023E" w14:textId="77777777">
            <w:pPr>
              <w:pStyle w:val="KeinLeerraum"/>
              <w:ind w:left="87"/>
            </w:pPr>
          </w:p>
        </w:tc>
        <w:tc>
          <w:tcPr>
            <w:tcW w:w="3118" w:type="dxa"/>
            <w:vAlign w:val="center"/>
          </w:tcPr>
          <w:p w:rsidRPr="00854DDE" w:rsidR="00F025E2" w:rsidP="0023400D" w:rsidRDefault="00966A27" w14:paraId="0B04D959" w14:textId="77777777">
            <w:pPr>
              <w:pStyle w:val="KeinLeerraum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CFF77149F5784E63AC86A0CF5526E777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Pr="00854DDE" w:rsidR="00F025E2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F025E2" w:rsidTr="00AF4D6B" w14:paraId="719F7A3D" w14:textId="77777777">
        <w:trPr>
          <w:cantSplit/>
          <w:trHeight w:val="283"/>
        </w:trPr>
        <w:tc>
          <w:tcPr>
            <w:tcW w:w="851" w:type="dxa"/>
            <w:vMerge/>
          </w:tcPr>
          <w:p w:rsidR="00F025E2" w:rsidP="0023400D" w:rsidRDefault="00F025E2" w14:paraId="1C221748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DC5F68486CF24E6AA6B10A4D2EDE1022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70C71637" w14:textId="723CA8BC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20AC3DD5" w14:textId="77777777">
            <w:pPr>
              <w:pStyle w:val="KeinLeerraum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EC4842D54BBE49109AB7F49520FF718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3118" w:type="dxa"/>
              </w:tcPr>
              <w:p w:rsidRPr="008A3457" w:rsidR="00F025E2" w:rsidP="008A3457" w:rsidRDefault="00F025E2" w14:paraId="0ACCE5FB" w14:textId="77777777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F025E2" w:rsidTr="00AF4D6B" w14:paraId="506B4908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59AFD3E2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FE81EE76A7A349ED97289A977504AF30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0E216EDF" w14:textId="62E3D6AF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33A72C77" w14:textId="77777777">
            <w:pPr>
              <w:pStyle w:val="KeinLeerraum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EC4842D54BBE49109AB7F49520FF718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3118" w:type="dxa"/>
              </w:tcPr>
              <w:p w:rsidRPr="008A3457" w:rsidR="00F025E2" w:rsidP="008A3457" w:rsidRDefault="00F025E2" w14:paraId="2F61A7B3" w14:textId="77777777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F025E2" w:rsidTr="00AF4D6B" w14:paraId="12AAC9E2" w14:textId="77777777">
        <w:trPr>
          <w:cantSplit/>
          <w:trHeight w:val="300"/>
        </w:trPr>
        <w:tc>
          <w:tcPr>
            <w:tcW w:w="851" w:type="dxa"/>
            <w:vMerge/>
          </w:tcPr>
          <w:p w:rsidR="00F025E2" w:rsidP="0023400D" w:rsidRDefault="00F025E2" w14:paraId="15A4E17F" w14:textId="77777777">
            <w:pPr>
              <w:pStyle w:val="KeinLeerraum"/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3D79F0CDB73E4FBD888E5483A394E3CF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670" w:type="dxa"/>
              </w:tcPr>
              <w:p w:rsidRPr="00854DDE" w:rsidR="00F025E2" w:rsidP="0023400D" w:rsidRDefault="00F025E2" w14:paraId="3EDD8AED" w14:textId="49607CE9">
                <w:pPr>
                  <w:pStyle w:val="KeinLeerraum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1418" w:type="dxa"/>
          </w:tcPr>
          <w:p w:rsidRPr="00537DB7" w:rsidR="00F025E2" w:rsidP="002A37A1" w:rsidRDefault="00F025E2" w14:paraId="542789D4" w14:textId="77777777">
            <w:pPr>
              <w:pStyle w:val="KeinLeerraum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EC4842D54BBE49109AB7F49520FF718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3118" w:type="dxa"/>
              </w:tcPr>
              <w:p w:rsidRPr="008A3457" w:rsidR="00F025E2" w:rsidP="008A3457" w:rsidRDefault="00F025E2" w14:paraId="0BDF5ACB" w14:textId="77777777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3D0F960E" w14:textId="77777777">
      <w:pPr>
        <w:pStyle w:val="SubGroupSeparation"/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 w14:paraId="0DBDE5F3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33761E" w:rsidRDefault="001D6A74" w14:paraId="19FC5E58" w14:textId="77777777">
                <w:pPr>
                  <w:pStyle w:val="KeinLeerraum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33761E" w:rsidRDefault="001D6A74" w14:paraId="01BC25D9" w14:textId="77777777">
                <w:pPr>
                  <w:pStyle w:val="bersch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33761E" w:rsidRDefault="001D6A74" w14:paraId="2A049B13" w14:textId="77777777">
                <w:pPr>
                  <w:pStyle w:val="bersch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 w14:paraId="0B533D2C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C35AB3" w:rsidRDefault="001D6A74" w14:paraId="492B4EAE" w14:textId="77777777">
                <w:pPr>
                  <w:pStyle w:val="KeinLeerraum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C35AB3" w:rsidRDefault="001D6A74" w14:paraId="1D7633EB" w14:textId="77777777">
                <w:pPr>
                  <w:pStyle w:val="KeinLeerraum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C35AB3" w:rsidRDefault="001D6A74" w14:paraId="5AB27584" w14:textId="77777777">
                <w:pPr>
                  <w:pStyle w:val="KeinLeerraum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F60248" w14:paraId="2A910125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135E69E6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096" w:type="dxa"/>
                <w:shd w:val="clear" w:color="auto" w:fill="0070C0"/>
                <w:vAlign w:val="bottom"/>
              </w:tcPr>
              <w:p w:rsidRPr="00871B1C" w:rsidR="0055738E" w:rsidP="00346B21" w:rsidRDefault="0055738E" w14:paraId="281156C7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EndPr/>
          <w:sdtContent>
            <w:tc>
              <w:tcPr>
                <w:tcW w:w="1080" w:type="dxa"/>
                <w:shd w:val="clear" w:color="auto" w:fill="0070C0"/>
                <w:vAlign w:val="bottom"/>
              </w:tcPr>
              <w:p w:rsidRPr="00871B1C" w:rsidR="0055738E" w:rsidP="00346B21" w:rsidRDefault="0055738E" w14:paraId="3C3AC8F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20" w:type="dxa"/>
                <w:shd w:val="clear" w:color="auto" w:fill="0070C0"/>
                <w:vAlign w:val="bottom"/>
              </w:tcPr>
              <w:p w:rsidRPr="00871B1C" w:rsidR="0055738E" w:rsidP="00346B21" w:rsidRDefault="0055738E" w14:paraId="363B8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EndPr/>
          <w:sdtContent>
            <w:tc>
              <w:tcPr>
                <w:tcW w:w="1200" w:type="dxa"/>
                <w:shd w:val="clear" w:color="auto" w:fill="0070C0"/>
                <w:vAlign w:val="bottom"/>
              </w:tcPr>
              <w:p w:rsidRPr="00871B1C" w:rsidR="0055738E" w:rsidP="00346B21" w:rsidRDefault="0055738E" w14:paraId="24763E02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67359470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0D8C71FE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5FFDE6E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F60248" w14:paraId="318F63AF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17E5A343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09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5FB50B5E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3F8200AC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7960930F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20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08F698B8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1C5975" w:rsidRDefault="00DE3BB2" w14:paraId="774D7E77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1C5975" w:rsidRDefault="0055738E" w14:paraId="72F9A133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1C5975" w:rsidRDefault="0055738E" w14:paraId="6DAA1909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F60248" w14:paraId="6A2E4ECD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4EFFC53" w14:textId="77777777">
                    <w:pPr>
                      <w:pStyle w:val="KeinLeerraum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5AFEE7E" w14:textId="77777777">
                    <w:pPr>
                      <w:pStyle w:val="KeinLeerraum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295D38A8" w14:textId="77777777">
                    <w:pPr>
                      <w:pStyle w:val="KeinLeerraum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1C5975" w:rsidRDefault="0055738E" w14:paraId="7853598C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1C5975" w:rsidRDefault="0055738E" w14:paraId="309F4BD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F60248" w14:paraId="109B1411" w14:textId="77777777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D91EF6F" w14:textId="77777777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329B2A73" w14:textId="77777777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2983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05B84F4E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0AC7086E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285D9B2E" w14:textId="77777777">
      <w:pPr>
        <w:pStyle w:val="GroupSeparation"/>
        <w:spacing w:after="0" w:line="240" w:lineRule="auto"/>
      </w:pPr>
    </w:p>
    <w:p w:rsidR="006D4464" w:rsidP="005B41A2" w:rsidRDefault="006D4464" w14:paraId="2A1706BC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="00D54DEE" w:rsidP="001C5975" w:rsidRDefault="001A63CC" w14:paraId="506A17AA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 w14:paraId="111AA589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464D24E7" w14:textId="77777777">
      <w:pPr>
        <w:pStyle w:val="SubGroupSeparation"/>
      </w:pPr>
    </w:p>
    <w:p w:rsidR="008166C0" w:rsidP="00FF5235" w:rsidRDefault="008166C0" w14:paraId="188D8B3C" w14:textId="14D54820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A27" w:rsidP="00E40C63" w:rsidRDefault="00966A27" w14:paraId="30BC061A" w14:textId="77777777">
      <w:pPr>
        <w:spacing w:after="0"/>
      </w:pPr>
      <w:r>
        <w:separator/>
      </w:r>
    </w:p>
  </w:endnote>
  <w:endnote w:type="continuationSeparator" w:id="0">
    <w:p w:rsidR="00966A27" w:rsidP="00E40C63" w:rsidRDefault="00966A27" w14:paraId="78D84F3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00394D2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lenras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4EBE5876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B3015BB" w14:textId="77777777">
                    <w:pPr>
                      <w:pStyle w:val="KeinLeerraum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7754832D" w14:textId="77777777">
          <w:pPr>
            <w:pStyle w:val="KeinLeerraum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151E275" w14:textId="77777777">
    <w:pPr>
      <w:pStyle w:val="Fuzeil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08655497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3E3C70EC" w14:textId="77777777">
              <w:pPr>
                <w:pStyle w:val="bersch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2FC4DFDB" w14:textId="77777777">
              <w:pPr>
                <w:pStyle w:val="bersch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ECCB165" w14:textId="77777777">
              <w:pPr>
                <w:pStyle w:val="bersch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B33B68" w14:paraId="7DBE4B8D" w14:textId="77777777">
              <w:pPr>
                <w:pStyle w:val="bersch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249FD211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326ADBC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487E409A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2E812F96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B33B68" w14:paraId="2D0B469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224AAD65" w14:textId="77777777">
    <w:pPr>
      <w:pStyle w:val="Fuzeil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A27" w:rsidP="00E40C63" w:rsidRDefault="00966A27" w14:paraId="1B0A664A" w14:textId="77777777">
      <w:pPr>
        <w:spacing w:after="0"/>
      </w:pPr>
      <w:r>
        <w:separator/>
      </w:r>
    </w:p>
  </w:footnote>
  <w:footnote w:type="continuationSeparator" w:id="0">
    <w:p w:rsidR="00966A27" w:rsidP="00E40C63" w:rsidRDefault="00966A27" w14:paraId="01AB1FA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Pr="004A3051" w:rsidR="00C43401" w:rsidTr="00772EA7" w14:paraId="6EC61906" w14:textId="77777777">
      <w:tc>
        <w:tcPr>
          <w:tcW w:w="2929" w:type="pct"/>
        </w:tcPr>
        <w:p w:rsidRPr="00B9387A" w:rsidR="00C43401" w:rsidP="00C43401" w:rsidRDefault="00966A27" w14:paraId="72AC8B95" w14:textId="77777777">
          <w:pPr>
            <w:rPr>
              <w:rStyle w:val="Fett"/>
              <w:lang w:val="it-IT"/>
            </w:rPr>
          </w:pPr>
          <w:sdt>
            <w:sdtPr>
              <w:rPr>
                <w:rStyle w:val="Fett"/>
                <w:lang w:val="it-IT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Fett"/>
              </w:rPr>
            </w:sdtEndPr>
            <w:sdtContent>
              <w:proofErr w:type="spellStart"/>
              <w:r w:rsidRPr="00B9387A" w:rsidR="00C43401">
                <w:rPr>
                  <w:rStyle w:val="Fett"/>
                  <w:lang w:val="it-IT"/>
                </w:rPr>
                <w:t>DocumentTitle_Lbl</w:t>
              </w:r>
              <w:proofErr w:type="spellEnd"/>
            </w:sdtContent>
          </w:sdt>
          <w:r w:rsidRPr="00B9387A" w:rsidR="00C43401">
            <w:rPr>
              <w:rStyle w:val="Fett"/>
              <w:lang w:val="it-IT"/>
            </w:rPr>
            <w:t xml:space="preserve"> </w:t>
          </w:r>
          <w:sdt>
            <w:sdtPr>
              <w:rPr>
                <w:rStyle w:val="Fett"/>
                <w:lang w:val="it-IT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Fett"/>
              </w:rPr>
            </w:sdtEndPr>
            <w:sdtContent>
              <w:proofErr w:type="spellStart"/>
              <w:r w:rsidRPr="00B9387A" w:rsidR="001D2965">
                <w:rPr>
                  <w:rStyle w:val="Fett"/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Pr="00B9387A" w:rsidR="00C43401" w:rsidP="00C43401" w:rsidRDefault="00C43401" w14:paraId="6073BFB3" w14:textId="77777777">
              <w:pPr>
                <w:pStyle w:val="KeinLeerraum"/>
                <w:rPr>
                  <w:lang w:val="it-IT"/>
                </w:rPr>
              </w:pPr>
              <w:proofErr w:type="spellStart"/>
              <w:r w:rsidRPr="00B9387A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B9387A" w:rsidR="00C43401" w:rsidP="00C43401" w:rsidRDefault="00966A27" w14:paraId="538E1782" w14:textId="77777777">
          <w:pPr>
            <w:pStyle w:val="KeinLeerraum"/>
            <w:rPr>
              <w:b/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B9387A" w:rsidR="00C43401">
                <w:rPr>
                  <w:lang w:val="it-IT"/>
                </w:rPr>
                <w:t>Page_Lbl</w:t>
              </w:r>
              <w:proofErr w:type="spellEnd"/>
            </w:sdtContent>
          </w:sdt>
          <w:r w:rsidRPr="00B9387A" w:rsidR="00C43401">
            <w:rPr>
              <w:lang w:val="it-IT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B9387A" w:rsidR="00C43401">
            <w:rPr>
              <w:bCs/>
              <w:lang w:val="it-IT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B9387A" w:rsidR="00485FDC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  <w:r w:rsidRPr="00B9387A" w:rsidR="00C43401">
            <w:rPr>
              <w:lang w:val="it-IT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B9387A" w:rsidR="00C43401">
            <w:rPr>
              <w:bCs/>
              <w:lang w:val="it-IT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B9387A" w:rsidR="00485FDC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B9387A" w:rsidR="00C43401" w:rsidP="00C43401" w:rsidRDefault="00C43401" w14:paraId="0D28BC22" w14:textId="77777777">
          <w:pPr>
            <w:pStyle w:val="Kopfzeile"/>
            <w:jc w:val="right"/>
            <w:rPr>
              <w:b/>
              <w:lang w:val="it-IT"/>
            </w:rPr>
          </w:pPr>
        </w:p>
      </w:tc>
    </w:tr>
  </w:tbl>
  <w:p w:rsidRPr="00B9387A" w:rsidR="00D6006D" w:rsidP="00D6006D" w:rsidRDefault="00D6006D" w14:paraId="40BAEF9E" w14:textId="77777777">
    <w:pPr>
      <w:pStyle w:val="Kopfzeile"/>
      <w:ind w:right="141"/>
      <w:rPr>
        <w:b/>
        <w:sz w:val="12"/>
        <w:szCs w:val="12"/>
        <w:lang w:val="it-I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/>
  <w:attachedTemplate r:id="rId1"/>
  <w:defaultTabStop w:val="720"/>
  <w:hyphenationZone w:val="425"/>
  <w:drawingGridHorizontalSpacing w:val="181"/>
  <w:drawingGridVerticalSpacing w:val="181"/>
  <w:doNotUseMarginsForDrawingGridOrigin/>
  <w:drawingGridHorizontalOrigin w:val="1134"/>
  <w:drawingGridVerticalOrigin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5673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1AFF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C5975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0D6F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958F1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3051"/>
    <w:rsid w:val="004A4D71"/>
    <w:rsid w:val="004A5A41"/>
    <w:rsid w:val="004B22F6"/>
    <w:rsid w:val="004B3E55"/>
    <w:rsid w:val="004B47ED"/>
    <w:rsid w:val="004B6FE5"/>
    <w:rsid w:val="004C32D6"/>
    <w:rsid w:val="004C60A5"/>
    <w:rsid w:val="004D38ED"/>
    <w:rsid w:val="004D3B0A"/>
    <w:rsid w:val="004E006E"/>
    <w:rsid w:val="004E7F07"/>
    <w:rsid w:val="004F2432"/>
    <w:rsid w:val="004F2BFD"/>
    <w:rsid w:val="004F4682"/>
    <w:rsid w:val="0050342F"/>
    <w:rsid w:val="0051660C"/>
    <w:rsid w:val="00524711"/>
    <w:rsid w:val="00524FE6"/>
    <w:rsid w:val="00527528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3F9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24FB0"/>
    <w:rsid w:val="00731217"/>
    <w:rsid w:val="00731840"/>
    <w:rsid w:val="0073548E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63679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A27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782C"/>
    <w:rsid w:val="009F21B5"/>
    <w:rsid w:val="00A00B95"/>
    <w:rsid w:val="00A01AB9"/>
    <w:rsid w:val="00A048EC"/>
    <w:rsid w:val="00A04B4C"/>
    <w:rsid w:val="00A132E3"/>
    <w:rsid w:val="00A22E6C"/>
    <w:rsid w:val="00A23ABB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1AD3"/>
    <w:rsid w:val="00AE5590"/>
    <w:rsid w:val="00AE6131"/>
    <w:rsid w:val="00AF1EDD"/>
    <w:rsid w:val="00AF4452"/>
    <w:rsid w:val="00AF4D6B"/>
    <w:rsid w:val="00B01DA6"/>
    <w:rsid w:val="00B10D67"/>
    <w:rsid w:val="00B1593F"/>
    <w:rsid w:val="00B22FDE"/>
    <w:rsid w:val="00B32D4B"/>
    <w:rsid w:val="00B33B68"/>
    <w:rsid w:val="00B40008"/>
    <w:rsid w:val="00B402B9"/>
    <w:rsid w:val="00B437D5"/>
    <w:rsid w:val="00B53D5E"/>
    <w:rsid w:val="00B57659"/>
    <w:rsid w:val="00B60D54"/>
    <w:rsid w:val="00B75B30"/>
    <w:rsid w:val="00B8041E"/>
    <w:rsid w:val="00B8205C"/>
    <w:rsid w:val="00B86BCD"/>
    <w:rsid w:val="00B86E6F"/>
    <w:rsid w:val="00B91CA1"/>
    <w:rsid w:val="00B92F96"/>
    <w:rsid w:val="00B9387A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76618"/>
    <w:rsid w:val="00C96149"/>
    <w:rsid w:val="00CA1259"/>
    <w:rsid w:val="00CA4E0D"/>
    <w:rsid w:val="00CA6394"/>
    <w:rsid w:val="00CA6666"/>
    <w:rsid w:val="00CB5DB0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36AF3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74C0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068E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5E2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969E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22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DDE"/>
  </w:style>
  <w:style w:type="paragraph" w:styleId="berschrift1">
    <w:name w:val="heading 1"/>
    <w:basedOn w:val="Standard"/>
    <w:next w:val="Standard"/>
    <w:link w:val="berschrift1Zch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0C63"/>
  </w:style>
  <w:style w:type="character" w:styleId="Fett">
    <w:name w:val="Strong"/>
    <w:basedOn w:val="Absatz-Standardschriftart"/>
    <w:uiPriority w:val="22"/>
    <w:qFormat/>
    <w:rsid w:val="00854DDE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C63"/>
  </w:style>
  <w:style w:type="character" w:styleId="Platzhaltertext">
    <w:name w:val="Placeholder Text"/>
    <w:basedOn w:val="Absatz-Standardschriftart"/>
    <w:uiPriority w:val="99"/>
    <w:semiHidden/>
    <w:rsid w:val="00E40C63"/>
    <w:rPr>
      <w:color w:val="808080"/>
    </w:rPr>
  </w:style>
  <w:style w:type="table" w:styleId="TabellemithellemGitternetz">
    <w:name w:val="Grid Table Light"/>
    <w:basedOn w:val="NormaleTabelle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einLeerraum">
    <w:name w:val="No Spacing"/>
    <w:link w:val="KeinLeerraumZchn"/>
    <w:uiPriority w:val="1"/>
    <w:qFormat/>
    <w:rsid w:val="00854D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Gruformel">
    <w:name w:val="Closing"/>
    <w:basedOn w:val="Standard"/>
    <w:link w:val="GruformelZch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GruformelZchn">
    <w:name w:val="Grußformel Zchn"/>
    <w:basedOn w:val="Absatz-Standardschriftart"/>
    <w:link w:val="Gruformel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Absatz-Standardschriftar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Standard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Standard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Absatz-Standardschriftar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Absatz-Standardschriftar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Zch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Zch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bersch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berschrift1Zch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Standard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Absatz-Standardschriftar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Standard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Absatz-Standardschriftar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Standard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Standard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Absatz-Standardschriftar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Absatz-Standardschriftart"/>
    <w:link w:val="GroupSeparation"/>
    <w:rsid w:val="00777632"/>
  </w:style>
  <w:style w:type="paragraph" w:customStyle="1" w:styleId="Strongnospacing">
    <w:name w:val="Strong no spacing"/>
    <w:basedOn w:val="KeinLeerraum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KeinLeerraum"/>
    <w:link w:val="StrongnospacingForceRightChar"/>
    <w:rsid w:val="00EC595B"/>
    <w:pPr>
      <w:jc w:val="right"/>
    </w:pPr>
    <w:rPr>
      <w:b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C595B"/>
  </w:style>
  <w:style w:type="character" w:customStyle="1" w:styleId="StrongnospacingChar">
    <w:name w:val="Strong no spacing Char"/>
    <w:basedOn w:val="KeinLeerraumZch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KeinLeerraumZchn"/>
    <w:link w:val="StrongnospacingForceRight"/>
    <w:rsid w:val="00EC595B"/>
    <w:rPr>
      <w:b/>
    </w:rPr>
  </w:style>
  <w:style w:type="paragraph" w:customStyle="1" w:styleId="Style2">
    <w:name w:val="Style2"/>
    <w:basedOn w:val="KeinLeerraum"/>
    <w:link w:val="Style2Char"/>
    <w:rsid w:val="00AD1D9E"/>
  </w:style>
  <w:style w:type="character" w:customStyle="1" w:styleId="Style2Char">
    <w:name w:val="Style2 Char"/>
    <w:basedOn w:val="KeinLeerraumZchn"/>
    <w:link w:val="Style2"/>
    <w:rsid w:val="00AD1D9E"/>
  </w:style>
  <w:style w:type="paragraph" w:customStyle="1" w:styleId="HeaderCaptionRight">
    <w:name w:val="Header Caption Right"/>
    <w:basedOn w:val="Standard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sid w:val="00854DDE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DDE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54DD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54DD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854DDE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787BF966AF3545D585BA74B61B352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1B7411-6106-4A58-80CB-07AE1F2F4CCD}"/>
      </w:docPartPr>
      <w:docPartBody>
        <w:p w:rsidR="00B26748" w:rsidRDefault="006007B5" w:rsidP="006007B5">
          <w:pPr>
            <w:pStyle w:val="787BF966AF3545D585BA74B61B35282A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CD5EF31A746C46AFB3828876D6A0D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6910BD-E07D-46EB-98F9-9D95972C8901}"/>
      </w:docPartPr>
      <w:docPartBody>
        <w:p w:rsidR="00B26748" w:rsidRDefault="006007B5" w:rsidP="006007B5">
          <w:pPr>
            <w:pStyle w:val="CD5EF31A746C46AFB3828876D6A0DEBE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FAE76A2856BA42BC8DC762CA0E7B5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080654-0A92-435C-BC18-1488FED0FA07}"/>
      </w:docPartPr>
      <w:docPartBody>
        <w:p w:rsidR="00B26748" w:rsidRDefault="006007B5" w:rsidP="006007B5">
          <w:pPr>
            <w:pStyle w:val="FAE76A2856BA42BC8DC762CA0E7B5D5E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90338CE44622430ABE0B41BAB05D3F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C40D4E-EE08-4706-A0BD-DBA337405BD4}"/>
      </w:docPartPr>
      <w:docPartBody>
        <w:p w:rsidR="00B26748" w:rsidRDefault="006007B5" w:rsidP="006007B5">
          <w:pPr>
            <w:pStyle w:val="90338CE44622430ABE0B41BAB05D3F2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6EC7F22443A420185BABBB7DE0973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AA3641-FC9B-48CD-9329-E8D4B0D94DB6}"/>
      </w:docPartPr>
      <w:docPartBody>
        <w:p w:rsidR="00B26748" w:rsidRDefault="006007B5" w:rsidP="006007B5">
          <w:pPr>
            <w:pStyle w:val="96EC7F22443A420185BABBB7DE097308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C7B7C7D8C6AF41B5B1FF4D45A87ABB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28491D-5AC9-4115-8202-86E2EDC378AF}"/>
      </w:docPartPr>
      <w:docPartBody>
        <w:p w:rsidR="00B26748" w:rsidRDefault="006007B5" w:rsidP="006007B5">
          <w:pPr>
            <w:pStyle w:val="C7B7C7D8C6AF41B5B1FF4D45A87ABBA0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CF13904B9CA649229640EC6D2F9532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FA5D17-70E4-4AEA-97A6-C76365C06C70}"/>
      </w:docPartPr>
      <w:docPartBody>
        <w:p w:rsidR="00B26748" w:rsidRDefault="006007B5" w:rsidP="006007B5">
          <w:pPr>
            <w:pStyle w:val="CF13904B9CA649229640EC6D2F953267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690EFC2E5B61482FA8648809A0370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53C914-6726-43BC-B39B-147EFE5A4E5B}"/>
      </w:docPartPr>
      <w:docPartBody>
        <w:p w:rsidR="00B26748" w:rsidRDefault="006007B5" w:rsidP="006007B5">
          <w:pPr>
            <w:pStyle w:val="690EFC2E5B61482FA8648809A037074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DDEEBE96C8C4EC6BD534A901A61F0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85A4C0-66FE-4B93-83EC-DFBA282707DA}"/>
      </w:docPartPr>
      <w:docPartBody>
        <w:p w:rsidR="00B26748" w:rsidRDefault="006007B5" w:rsidP="006007B5">
          <w:pPr>
            <w:pStyle w:val="9DDEEBE96C8C4EC6BD534A901A61F089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988176FB8BFA42318870A8720C79CC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2A072-205D-41E8-8629-677A675BEFCB}"/>
      </w:docPartPr>
      <w:docPartBody>
        <w:p w:rsidR="00B26748" w:rsidRDefault="006007B5" w:rsidP="006007B5">
          <w:pPr>
            <w:pStyle w:val="988176FB8BFA42318870A8720C79CCC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CFF77149F5784E63AC86A0CF5526E7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2BACC-3670-49AC-8B86-6DEF485E63E0}"/>
      </w:docPartPr>
      <w:docPartBody>
        <w:p w:rsidR="00B26748" w:rsidRDefault="006007B5" w:rsidP="006007B5">
          <w:pPr>
            <w:pStyle w:val="CFF77149F5784E63AC86A0CF5526E777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DC5F68486CF24E6AA6B10A4D2EDE10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BE0238-D73E-4AC8-8267-1E50A0B72A89}"/>
      </w:docPartPr>
      <w:docPartBody>
        <w:p w:rsidR="00B26748" w:rsidRDefault="006007B5" w:rsidP="006007B5">
          <w:pPr>
            <w:pStyle w:val="DC5F68486CF24E6AA6B10A4D2EDE1022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EC4842D54BBE49109AB7F49520FF71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654643-DDC0-4FF5-ACD9-07D7600DF678}"/>
      </w:docPartPr>
      <w:docPartBody>
        <w:p w:rsidR="00B26748" w:rsidRDefault="006007B5" w:rsidP="006007B5">
          <w:pPr>
            <w:pStyle w:val="EC4842D54BBE49109AB7F49520FF7180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FE81EE76A7A349ED97289A977504AF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2E0B48-58CD-4743-A5FF-DED527FC0533}"/>
      </w:docPartPr>
      <w:docPartBody>
        <w:p w:rsidR="00B26748" w:rsidRDefault="006007B5" w:rsidP="006007B5">
          <w:pPr>
            <w:pStyle w:val="FE81EE76A7A349ED97289A977504AF30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D79F0CDB73E4FBD888E5483A394E3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92FFE1-DF16-4192-A94C-37F7286D9F5A}"/>
      </w:docPartPr>
      <w:docPartBody>
        <w:p w:rsidR="00B26748" w:rsidRDefault="006007B5" w:rsidP="006007B5">
          <w:pPr>
            <w:pStyle w:val="3D79F0CDB73E4FBD888E5483A394E3CF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30876044A124CEC93B3F6C0264490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7B32A0-8749-48D6-8B36-3FC64F7E14C0}"/>
      </w:docPartPr>
      <w:docPartBody>
        <w:p w:rsidR="006F065D" w:rsidRDefault="00E5093C" w:rsidP="00E5093C">
          <w:pPr>
            <w:pStyle w:val="430876044A124CEC93B3F6C026449048"/>
          </w:pPr>
          <w:r w:rsidRPr="002B6D6B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8707BCB22A704634BA852713C3EA6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172DE7-809A-4EDC-BEB1-3823323728D2}"/>
      </w:docPartPr>
      <w:docPartBody>
        <w:p w:rsidR="006F065D" w:rsidRDefault="00E5093C" w:rsidP="00E5093C">
          <w:pPr>
            <w:pStyle w:val="8707BCB22A704634BA852713C3EA6C9F"/>
          </w:pPr>
          <w:r w:rsidRPr="00382EBB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06F5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222BD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1362"/>
    <w:rsid w:val="002C6608"/>
    <w:rsid w:val="002D4377"/>
    <w:rsid w:val="002D5A0A"/>
    <w:rsid w:val="002F6AA1"/>
    <w:rsid w:val="0034089E"/>
    <w:rsid w:val="00350A6F"/>
    <w:rsid w:val="003525E1"/>
    <w:rsid w:val="003633E3"/>
    <w:rsid w:val="0038586A"/>
    <w:rsid w:val="00391CDB"/>
    <w:rsid w:val="003E037C"/>
    <w:rsid w:val="003F46D3"/>
    <w:rsid w:val="004069F2"/>
    <w:rsid w:val="00441283"/>
    <w:rsid w:val="00456F60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07B5"/>
    <w:rsid w:val="00606FF7"/>
    <w:rsid w:val="006278B9"/>
    <w:rsid w:val="00643240"/>
    <w:rsid w:val="006438D2"/>
    <w:rsid w:val="006706AC"/>
    <w:rsid w:val="0067402E"/>
    <w:rsid w:val="00691B54"/>
    <w:rsid w:val="006A568E"/>
    <w:rsid w:val="006B1307"/>
    <w:rsid w:val="006D4C90"/>
    <w:rsid w:val="006E63B9"/>
    <w:rsid w:val="006F065D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07F1"/>
    <w:rsid w:val="00886193"/>
    <w:rsid w:val="008B3F9C"/>
    <w:rsid w:val="008C327C"/>
    <w:rsid w:val="008D307E"/>
    <w:rsid w:val="008F7F35"/>
    <w:rsid w:val="008F7F50"/>
    <w:rsid w:val="00920D69"/>
    <w:rsid w:val="009248DD"/>
    <w:rsid w:val="00952F75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2326"/>
    <w:rsid w:val="00B07230"/>
    <w:rsid w:val="00B20C44"/>
    <w:rsid w:val="00B24D45"/>
    <w:rsid w:val="00B25766"/>
    <w:rsid w:val="00B26748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44D4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5093C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72575"/>
    <w:rsid w:val="00F87021"/>
    <w:rsid w:val="00F90B5E"/>
    <w:rsid w:val="00FA2A8F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5093C"/>
    <w:rPr>
      <w:color w:val="808080"/>
    </w:rPr>
  </w:style>
  <w:style w:type="paragraph" w:customStyle="1" w:styleId="8840DF9FC0654AC191B228EB047EA446">
    <w:name w:val="8840DF9FC0654AC191B228EB047EA446"/>
    <w:rsid w:val="00456F60"/>
    <w:rPr>
      <w:lang w:val="de-DE" w:eastAsia="de-DE"/>
    </w:rPr>
  </w:style>
  <w:style w:type="paragraph" w:customStyle="1" w:styleId="7AFF4DE3C8044C18BC29AC5FD29CAC1C">
    <w:name w:val="7AFF4DE3C8044C18BC29AC5FD29CAC1C"/>
    <w:rsid w:val="00456F60"/>
    <w:rPr>
      <w:lang w:val="de-DE" w:eastAsia="de-DE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  <w:style w:type="paragraph" w:customStyle="1" w:styleId="CFCBB575B7D14A0B83A0F0FA90F7117E">
    <w:name w:val="CFCBB575B7D14A0B83A0F0FA90F7117E"/>
    <w:rsid w:val="006007B5"/>
    <w:rPr>
      <w:lang w:val="de-DE" w:eastAsia="de-DE"/>
    </w:rPr>
  </w:style>
  <w:style w:type="paragraph" w:customStyle="1" w:styleId="C901CB30CA324550A62424927A4DE979">
    <w:name w:val="C901CB30CA324550A62424927A4DE979"/>
    <w:rsid w:val="006007B5"/>
    <w:rPr>
      <w:lang w:val="de-DE" w:eastAsia="de-DE"/>
    </w:rPr>
  </w:style>
  <w:style w:type="paragraph" w:customStyle="1" w:styleId="D1EEC81ED2BA40079A13DE0693BF92CF">
    <w:name w:val="D1EEC81ED2BA40079A13DE0693BF92CF"/>
    <w:rsid w:val="006007B5"/>
    <w:rPr>
      <w:lang w:val="de-DE" w:eastAsia="de-DE"/>
    </w:rPr>
  </w:style>
  <w:style w:type="paragraph" w:customStyle="1" w:styleId="5326389F0BC741A2AF9C465D58E8509F">
    <w:name w:val="5326389F0BC741A2AF9C465D58E8509F"/>
    <w:rsid w:val="006007B5"/>
    <w:rPr>
      <w:lang w:val="de-DE" w:eastAsia="de-DE"/>
    </w:rPr>
  </w:style>
  <w:style w:type="paragraph" w:customStyle="1" w:styleId="402870F9ED4046CF8C91868B6ABD9FAF">
    <w:name w:val="402870F9ED4046CF8C91868B6ABD9FAF"/>
    <w:rsid w:val="006007B5"/>
    <w:rPr>
      <w:lang w:val="de-DE" w:eastAsia="de-DE"/>
    </w:rPr>
  </w:style>
  <w:style w:type="paragraph" w:customStyle="1" w:styleId="93E2DF67193E464997E724470F96CB61">
    <w:name w:val="93E2DF67193E464997E724470F96CB61"/>
    <w:rsid w:val="006007B5"/>
    <w:rPr>
      <w:lang w:val="de-DE" w:eastAsia="de-DE"/>
    </w:rPr>
  </w:style>
  <w:style w:type="paragraph" w:customStyle="1" w:styleId="4F23952D5EC0478A9A1E4153821C7BEB">
    <w:name w:val="4F23952D5EC0478A9A1E4153821C7BEB"/>
    <w:rsid w:val="006007B5"/>
    <w:rPr>
      <w:lang w:val="de-DE" w:eastAsia="de-DE"/>
    </w:rPr>
  </w:style>
  <w:style w:type="paragraph" w:customStyle="1" w:styleId="2A35E3AF87AD4AAC8A58F388F043C477">
    <w:name w:val="2A35E3AF87AD4AAC8A58F388F043C477"/>
    <w:rsid w:val="006007B5"/>
    <w:rPr>
      <w:lang w:val="de-DE" w:eastAsia="de-DE"/>
    </w:rPr>
  </w:style>
  <w:style w:type="paragraph" w:customStyle="1" w:styleId="6B94A948946448C28827C5A6247D27D3">
    <w:name w:val="6B94A948946448C28827C5A6247D27D3"/>
    <w:rsid w:val="006007B5"/>
    <w:rPr>
      <w:lang w:val="de-DE" w:eastAsia="de-DE"/>
    </w:rPr>
  </w:style>
  <w:style w:type="paragraph" w:customStyle="1" w:styleId="31C544AC70D8425884A6F1DC63938D39">
    <w:name w:val="31C544AC70D8425884A6F1DC63938D39"/>
    <w:rsid w:val="006007B5"/>
    <w:rPr>
      <w:lang w:val="de-DE" w:eastAsia="de-DE"/>
    </w:rPr>
  </w:style>
  <w:style w:type="paragraph" w:customStyle="1" w:styleId="53E2735DF9E542048B87AF875BD1EE80">
    <w:name w:val="53E2735DF9E542048B87AF875BD1EE80"/>
    <w:rsid w:val="006007B5"/>
    <w:rPr>
      <w:lang w:val="de-DE" w:eastAsia="de-DE"/>
    </w:rPr>
  </w:style>
  <w:style w:type="paragraph" w:customStyle="1" w:styleId="A3B096A8940247D2A6872F25B0130D09">
    <w:name w:val="A3B096A8940247D2A6872F25B0130D09"/>
    <w:rsid w:val="006007B5"/>
    <w:rPr>
      <w:lang w:val="de-DE" w:eastAsia="de-DE"/>
    </w:rPr>
  </w:style>
  <w:style w:type="paragraph" w:customStyle="1" w:styleId="21C89D7B3BDB4011AC77DA972C95ACEF">
    <w:name w:val="21C89D7B3BDB4011AC77DA972C95ACEF"/>
    <w:rsid w:val="006007B5"/>
    <w:rPr>
      <w:lang w:val="de-DE" w:eastAsia="de-DE"/>
    </w:rPr>
  </w:style>
  <w:style w:type="paragraph" w:customStyle="1" w:styleId="3C4B76E704CF40A9BEEAB34AC2C0C0E6">
    <w:name w:val="3C4B76E704CF40A9BEEAB34AC2C0C0E6"/>
    <w:rsid w:val="006007B5"/>
    <w:rPr>
      <w:lang w:val="de-DE" w:eastAsia="de-DE"/>
    </w:rPr>
  </w:style>
  <w:style w:type="paragraph" w:customStyle="1" w:styleId="2A10FDE0B7B34DA4AADF564B0B2794CC">
    <w:name w:val="2A10FDE0B7B34DA4AADF564B0B2794CC"/>
    <w:rsid w:val="006007B5"/>
    <w:rPr>
      <w:lang w:val="de-DE" w:eastAsia="de-DE"/>
    </w:rPr>
  </w:style>
  <w:style w:type="paragraph" w:customStyle="1" w:styleId="10CA2713ABDE4397A8CCE3C25639702D">
    <w:name w:val="10CA2713ABDE4397A8CCE3C25639702D"/>
    <w:rsid w:val="006007B5"/>
    <w:rPr>
      <w:lang w:val="de-DE" w:eastAsia="de-DE"/>
    </w:rPr>
  </w:style>
  <w:style w:type="paragraph" w:customStyle="1" w:styleId="E381837E70A1457386F52F0AB43EB9E3">
    <w:name w:val="E381837E70A1457386F52F0AB43EB9E3"/>
    <w:rsid w:val="006007B5"/>
    <w:rPr>
      <w:lang w:val="de-DE" w:eastAsia="de-DE"/>
    </w:rPr>
  </w:style>
  <w:style w:type="paragraph" w:customStyle="1" w:styleId="6CF483183EF749ADA417495C44D1EE85">
    <w:name w:val="6CF483183EF749ADA417495C44D1EE85"/>
    <w:rsid w:val="006007B5"/>
    <w:rPr>
      <w:lang w:val="de-DE" w:eastAsia="de-DE"/>
    </w:rPr>
  </w:style>
  <w:style w:type="paragraph" w:customStyle="1" w:styleId="7611D4D34D6341258E243B076C0BA14D">
    <w:name w:val="7611D4D34D6341258E243B076C0BA14D"/>
    <w:rsid w:val="006007B5"/>
    <w:rPr>
      <w:lang w:val="de-DE" w:eastAsia="de-DE"/>
    </w:rPr>
  </w:style>
  <w:style w:type="paragraph" w:customStyle="1" w:styleId="787BF966AF3545D585BA74B61B35282A">
    <w:name w:val="787BF966AF3545D585BA74B61B35282A"/>
    <w:rsid w:val="006007B5"/>
    <w:rPr>
      <w:lang w:val="de-DE" w:eastAsia="de-DE"/>
    </w:rPr>
  </w:style>
  <w:style w:type="paragraph" w:customStyle="1" w:styleId="CD5EF31A746C46AFB3828876D6A0DEBE">
    <w:name w:val="CD5EF31A746C46AFB3828876D6A0DEBE"/>
    <w:rsid w:val="006007B5"/>
    <w:rPr>
      <w:lang w:val="de-DE" w:eastAsia="de-DE"/>
    </w:rPr>
  </w:style>
  <w:style w:type="paragraph" w:customStyle="1" w:styleId="FAE76A2856BA42BC8DC762CA0E7B5D5E">
    <w:name w:val="FAE76A2856BA42BC8DC762CA0E7B5D5E"/>
    <w:rsid w:val="006007B5"/>
    <w:rPr>
      <w:lang w:val="de-DE" w:eastAsia="de-DE"/>
    </w:rPr>
  </w:style>
  <w:style w:type="paragraph" w:customStyle="1" w:styleId="90338CE44622430ABE0B41BAB05D3F27">
    <w:name w:val="90338CE44622430ABE0B41BAB05D3F27"/>
    <w:rsid w:val="006007B5"/>
    <w:rPr>
      <w:lang w:val="de-DE" w:eastAsia="de-DE"/>
    </w:rPr>
  </w:style>
  <w:style w:type="paragraph" w:customStyle="1" w:styleId="96EC7F22443A420185BABBB7DE097308">
    <w:name w:val="96EC7F22443A420185BABBB7DE097308"/>
    <w:rsid w:val="006007B5"/>
    <w:rPr>
      <w:lang w:val="de-DE" w:eastAsia="de-DE"/>
    </w:rPr>
  </w:style>
  <w:style w:type="paragraph" w:customStyle="1" w:styleId="C7B7C7D8C6AF41B5B1FF4D45A87ABBA0">
    <w:name w:val="C7B7C7D8C6AF41B5B1FF4D45A87ABBA0"/>
    <w:rsid w:val="006007B5"/>
    <w:rPr>
      <w:lang w:val="de-DE" w:eastAsia="de-DE"/>
    </w:rPr>
  </w:style>
  <w:style w:type="paragraph" w:customStyle="1" w:styleId="CF13904B9CA649229640EC6D2F953267">
    <w:name w:val="CF13904B9CA649229640EC6D2F953267"/>
    <w:rsid w:val="006007B5"/>
    <w:rPr>
      <w:lang w:val="de-DE" w:eastAsia="de-DE"/>
    </w:rPr>
  </w:style>
  <w:style w:type="paragraph" w:customStyle="1" w:styleId="690EFC2E5B61482FA8648809A0370749">
    <w:name w:val="690EFC2E5B61482FA8648809A0370749"/>
    <w:rsid w:val="006007B5"/>
    <w:rPr>
      <w:lang w:val="de-DE" w:eastAsia="de-DE"/>
    </w:rPr>
  </w:style>
  <w:style w:type="paragraph" w:customStyle="1" w:styleId="9DDEEBE96C8C4EC6BD534A901A61F089">
    <w:name w:val="9DDEEBE96C8C4EC6BD534A901A61F089"/>
    <w:rsid w:val="006007B5"/>
    <w:rPr>
      <w:lang w:val="de-DE" w:eastAsia="de-DE"/>
    </w:rPr>
  </w:style>
  <w:style w:type="paragraph" w:customStyle="1" w:styleId="988176FB8BFA42318870A8720C79CCC9">
    <w:name w:val="988176FB8BFA42318870A8720C79CCC9"/>
    <w:rsid w:val="006007B5"/>
    <w:rPr>
      <w:lang w:val="de-DE" w:eastAsia="de-DE"/>
    </w:rPr>
  </w:style>
  <w:style w:type="paragraph" w:customStyle="1" w:styleId="CFF77149F5784E63AC86A0CF5526E777">
    <w:name w:val="CFF77149F5784E63AC86A0CF5526E777"/>
    <w:rsid w:val="006007B5"/>
    <w:rPr>
      <w:lang w:val="de-DE" w:eastAsia="de-DE"/>
    </w:rPr>
  </w:style>
  <w:style w:type="paragraph" w:customStyle="1" w:styleId="DC5F68486CF24E6AA6B10A4D2EDE1022">
    <w:name w:val="DC5F68486CF24E6AA6B10A4D2EDE1022"/>
    <w:rsid w:val="006007B5"/>
    <w:rPr>
      <w:lang w:val="de-DE" w:eastAsia="de-DE"/>
    </w:rPr>
  </w:style>
  <w:style w:type="paragraph" w:customStyle="1" w:styleId="EC4842D54BBE49109AB7F49520FF7180">
    <w:name w:val="EC4842D54BBE49109AB7F49520FF7180"/>
    <w:rsid w:val="006007B5"/>
    <w:rPr>
      <w:lang w:val="de-DE" w:eastAsia="de-DE"/>
    </w:rPr>
  </w:style>
  <w:style w:type="paragraph" w:customStyle="1" w:styleId="FE81EE76A7A349ED97289A977504AF30">
    <w:name w:val="FE81EE76A7A349ED97289A977504AF30"/>
    <w:rsid w:val="006007B5"/>
    <w:rPr>
      <w:lang w:val="de-DE" w:eastAsia="de-DE"/>
    </w:rPr>
  </w:style>
  <w:style w:type="paragraph" w:customStyle="1" w:styleId="3D79F0CDB73E4FBD888E5483A394E3CF">
    <w:name w:val="3D79F0CDB73E4FBD888E5483A394E3CF"/>
    <w:rsid w:val="006007B5"/>
    <w:rPr>
      <w:lang w:val="de-DE" w:eastAsia="de-DE"/>
    </w:rPr>
  </w:style>
  <w:style w:type="paragraph" w:customStyle="1" w:styleId="430876044A124CEC93B3F6C026449048">
    <w:name w:val="430876044A124CEC93B3F6C026449048"/>
    <w:rsid w:val="00E5093C"/>
    <w:rPr>
      <w:lang w:val="de-DE" w:eastAsia="de-DE"/>
    </w:rPr>
  </w:style>
  <w:style w:type="paragraph" w:customStyle="1" w:styleId="8707BCB22A704634BA852713C3EA6C9F">
    <w:name w:val="8707BCB22A704634BA852713C3EA6C9F"/>
    <w:rsid w:val="00E5093C"/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a r c o d e P i c t u r e > B a r c o d e P i c t u r e < / B a r c o d e P i c t u r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2017-05-30T07:35:00Z</dcterms:created>
  <dcterms:modified xsi:type="dcterms:W3CDTF">2022-04-06T19:00:00Z</dcterms:modified>
</cp:coreProperties>
</file>